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4DC" w:rsidRDefault="00E974DC" w:rsidP="00F751E5">
      <w:pPr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eastAsia="fr-FR"/>
        </w:rPr>
      </w:pPr>
    </w:p>
    <w:p w:rsidR="00E974DC" w:rsidRDefault="00E974DC" w:rsidP="00F751E5">
      <w:pPr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eastAsia="fr-FR"/>
        </w:rPr>
      </w:pPr>
    </w:p>
    <w:p w:rsidR="00E974DC" w:rsidRDefault="00E974DC" w:rsidP="00F751E5">
      <w:pPr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eastAsia="fr-FR"/>
        </w:rPr>
      </w:pPr>
    </w:p>
    <w:p w:rsidR="00E974DC" w:rsidRDefault="00E974DC" w:rsidP="00F751E5">
      <w:pPr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eastAsia="fr-FR"/>
        </w:rPr>
      </w:pPr>
    </w:p>
    <w:p w:rsidR="00E974DC" w:rsidRDefault="00E974DC" w:rsidP="00E974DC">
      <w:pPr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eastAsia="fr-FR"/>
        </w:rPr>
      </w:pPr>
    </w:p>
    <w:p w:rsidR="00E974DC" w:rsidRDefault="00E974DC" w:rsidP="00E974DC">
      <w:pPr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eastAsia="fr-FR"/>
        </w:rPr>
      </w:pPr>
    </w:p>
    <w:p w:rsidR="00F746C0" w:rsidRDefault="00E974DC" w:rsidP="00E974DC">
      <w:pPr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fr-FR"/>
        </w:rPr>
      </w:pPr>
      <w:r w:rsidRPr="00E974DC"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eastAsia="fr-FR"/>
        </w:rPr>
        <w:t>Fiche de poste </w:t>
      </w:r>
      <w:r w:rsidRPr="00E97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  <w:t>: Hamid HANNOUCHY</w:t>
      </w:r>
    </w:p>
    <w:p w:rsidR="00F746C0" w:rsidRDefault="00F746C0" w:rsidP="00F751E5">
      <w:pP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fr-FR"/>
        </w:rPr>
      </w:pPr>
    </w:p>
    <w:p w:rsidR="00F746C0" w:rsidRPr="00DB0E5D" w:rsidRDefault="00DB0E5D" w:rsidP="00F751E5">
      <w:pPr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fr-FR"/>
        </w:rPr>
        <w:t xml:space="preserve">Titre : </w:t>
      </w:r>
      <w:r w:rsidRPr="00DB0E5D"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  <w:t>Cadre administratif</w:t>
      </w:r>
    </w:p>
    <w:p w:rsidR="00DB0E5D" w:rsidRDefault="00DB0E5D" w:rsidP="00F751E5">
      <w:pP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fr-FR"/>
        </w:rPr>
      </w:pPr>
    </w:p>
    <w:p w:rsidR="00DB0E5D" w:rsidRDefault="00DB0E5D" w:rsidP="00F751E5">
      <w:pP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fr-FR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fr-FR"/>
        </w:rPr>
        <w:t>Date de recrutement :</w:t>
      </w:r>
      <w:r w:rsidRPr="00DB0E5D"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  <w:t xml:space="preserve"> 01/04/2015</w:t>
      </w:r>
    </w:p>
    <w:p w:rsidR="00F746C0" w:rsidRDefault="00F746C0" w:rsidP="00F751E5">
      <w:pP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fr-FR"/>
        </w:rPr>
      </w:pPr>
    </w:p>
    <w:p w:rsidR="00F746C0" w:rsidRDefault="00DB0E5D" w:rsidP="00F751E5">
      <w:pP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fr-FR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fr-FR"/>
        </w:rPr>
        <w:t>Formation :</w:t>
      </w:r>
    </w:p>
    <w:p w:rsidR="00DB0E5D" w:rsidRDefault="00DB0E5D" w:rsidP="00DB0E5D">
      <w:pPr>
        <w:pStyle w:val="Default"/>
      </w:pPr>
    </w:p>
    <w:p w:rsidR="00DB0E5D" w:rsidRPr="00DB0E5D" w:rsidRDefault="00DB0E5D" w:rsidP="00E576BE">
      <w:pPr>
        <w:pStyle w:val="Default"/>
        <w:rPr>
          <w:sz w:val="20"/>
          <w:szCs w:val="20"/>
        </w:rPr>
      </w:pPr>
      <w:r w:rsidRPr="00DB0E5D">
        <w:rPr>
          <w:sz w:val="32"/>
          <w:szCs w:val="32"/>
        </w:rPr>
        <w:t xml:space="preserve"> </w:t>
      </w:r>
      <w:r w:rsidRPr="00DB0E5D">
        <w:rPr>
          <w:b/>
          <w:bCs/>
          <w:sz w:val="22"/>
          <w:szCs w:val="22"/>
        </w:rPr>
        <w:t xml:space="preserve">MASTER SPÉCIALISÉ › </w:t>
      </w:r>
      <w:r w:rsidR="00E576BE">
        <w:rPr>
          <w:b/>
          <w:bCs/>
          <w:sz w:val="20"/>
          <w:szCs w:val="20"/>
        </w:rPr>
        <w:t>–</w:t>
      </w:r>
      <w:r w:rsidR="00E576BE" w:rsidRPr="00E576BE">
        <w:t xml:space="preserve"> </w:t>
      </w:r>
      <w:r w:rsidR="00E576BE" w:rsidRPr="00E576BE">
        <w:rPr>
          <w:sz w:val="22"/>
          <w:szCs w:val="22"/>
        </w:rPr>
        <w:t>Faculté des sciences</w:t>
      </w:r>
      <w:r w:rsidR="00E576BE">
        <w:rPr>
          <w:sz w:val="22"/>
          <w:szCs w:val="22"/>
        </w:rPr>
        <w:t xml:space="preserve"> et technique de Settat</w:t>
      </w:r>
      <w:r w:rsidRPr="00DB0E5D">
        <w:rPr>
          <w:i/>
          <w:iCs/>
          <w:sz w:val="22"/>
          <w:szCs w:val="22"/>
        </w:rPr>
        <w:br/>
      </w:r>
      <w:r w:rsidRPr="00DB0E5D">
        <w:rPr>
          <w:b/>
          <w:bCs/>
          <w:sz w:val="20"/>
          <w:szCs w:val="20"/>
        </w:rPr>
        <w:t xml:space="preserve">&gt; Ingénierie conception et de développement d'applications </w:t>
      </w:r>
    </w:p>
    <w:p w:rsidR="00DB0E5D" w:rsidRPr="00DB0E5D" w:rsidRDefault="00DB0E5D" w:rsidP="00DB0E5D">
      <w:pPr>
        <w:pStyle w:val="Default"/>
        <w:rPr>
          <w:sz w:val="20"/>
          <w:szCs w:val="20"/>
        </w:rPr>
      </w:pPr>
    </w:p>
    <w:p w:rsidR="00DB0E5D" w:rsidRPr="00DB0E5D" w:rsidRDefault="00DB0E5D" w:rsidP="00E576BE">
      <w:pPr>
        <w:pStyle w:val="Default"/>
        <w:rPr>
          <w:sz w:val="22"/>
          <w:szCs w:val="22"/>
        </w:rPr>
      </w:pPr>
      <w:r w:rsidRPr="00DB0E5D">
        <w:rPr>
          <w:sz w:val="22"/>
          <w:szCs w:val="22"/>
        </w:rPr>
        <w:t xml:space="preserve">2013 – 2014 </w:t>
      </w:r>
      <w:r w:rsidRPr="00DB0E5D">
        <w:rPr>
          <w:b/>
          <w:bCs/>
          <w:sz w:val="22"/>
          <w:szCs w:val="22"/>
        </w:rPr>
        <w:t xml:space="preserve">› LICENCE PROFESSIONNELLE </w:t>
      </w:r>
      <w:r w:rsidR="00047F26" w:rsidRPr="00DB0E5D">
        <w:rPr>
          <w:b/>
          <w:bCs/>
          <w:sz w:val="22"/>
          <w:szCs w:val="22"/>
        </w:rPr>
        <w:t xml:space="preserve">› </w:t>
      </w:r>
      <w:r w:rsidR="00E576BE">
        <w:rPr>
          <w:b/>
          <w:bCs/>
          <w:sz w:val="22"/>
          <w:szCs w:val="22"/>
        </w:rPr>
        <w:t>-</w:t>
      </w:r>
      <w:r w:rsidR="00E576BE" w:rsidRPr="00E576BE">
        <w:rPr>
          <w:sz w:val="22"/>
          <w:szCs w:val="22"/>
        </w:rPr>
        <w:t xml:space="preserve"> </w:t>
      </w:r>
      <w:r w:rsidR="00E576BE" w:rsidRPr="00E576BE">
        <w:rPr>
          <w:sz w:val="22"/>
          <w:szCs w:val="22"/>
        </w:rPr>
        <w:t>Faculté des sciences</w:t>
      </w:r>
      <w:r w:rsidR="00E576BE">
        <w:rPr>
          <w:sz w:val="22"/>
          <w:szCs w:val="22"/>
        </w:rPr>
        <w:t xml:space="preserve"> et technique </w:t>
      </w:r>
      <w:r w:rsidR="00E576BE">
        <w:rPr>
          <w:sz w:val="22"/>
          <w:szCs w:val="22"/>
        </w:rPr>
        <w:t>de Settat</w:t>
      </w:r>
    </w:p>
    <w:p w:rsidR="00DB0E5D" w:rsidRPr="00DB0E5D" w:rsidRDefault="00DB0E5D" w:rsidP="00DB0E5D">
      <w:pPr>
        <w:pStyle w:val="Default"/>
        <w:rPr>
          <w:sz w:val="22"/>
          <w:szCs w:val="22"/>
        </w:rPr>
      </w:pPr>
      <w:r w:rsidRPr="00DB0E5D">
        <w:rPr>
          <w:b/>
          <w:bCs/>
          <w:sz w:val="20"/>
          <w:szCs w:val="20"/>
        </w:rPr>
        <w:t xml:space="preserve">&gt; </w:t>
      </w:r>
      <w:r w:rsidRPr="00DB0E5D">
        <w:rPr>
          <w:b/>
          <w:bCs/>
          <w:sz w:val="22"/>
          <w:szCs w:val="22"/>
        </w:rPr>
        <w:t xml:space="preserve">Ingénierie conception et de développement d'applications </w:t>
      </w:r>
    </w:p>
    <w:p w:rsidR="00DB0E5D" w:rsidRPr="00DB0E5D" w:rsidRDefault="00DB0E5D" w:rsidP="00DB0E5D">
      <w:pPr>
        <w:pStyle w:val="Default"/>
        <w:rPr>
          <w:sz w:val="22"/>
          <w:szCs w:val="22"/>
        </w:rPr>
      </w:pPr>
    </w:p>
    <w:p w:rsidR="00DB0E5D" w:rsidRPr="00DB0E5D" w:rsidRDefault="00DB0E5D" w:rsidP="00E576BE">
      <w:pPr>
        <w:pStyle w:val="Default"/>
        <w:rPr>
          <w:sz w:val="22"/>
          <w:szCs w:val="22"/>
        </w:rPr>
      </w:pPr>
      <w:r w:rsidRPr="00DB0E5D">
        <w:rPr>
          <w:sz w:val="22"/>
          <w:szCs w:val="22"/>
        </w:rPr>
        <w:t xml:space="preserve">2010 – 2012 </w:t>
      </w:r>
      <w:r w:rsidRPr="00DB0E5D">
        <w:rPr>
          <w:b/>
          <w:bCs/>
          <w:sz w:val="22"/>
          <w:szCs w:val="22"/>
        </w:rPr>
        <w:t>› TECHNICIEN SPECIALISE ›</w:t>
      </w:r>
      <w:r w:rsidR="00E576BE" w:rsidRPr="00E576BE">
        <w:t xml:space="preserve"> </w:t>
      </w:r>
      <w:r w:rsidR="00E576BE" w:rsidRPr="00E576BE">
        <w:rPr>
          <w:sz w:val="22"/>
          <w:szCs w:val="22"/>
        </w:rPr>
        <w:t>Institut Spécialisé de Technologie Appliquée</w:t>
      </w:r>
      <w:r w:rsidR="00E576BE" w:rsidRPr="00E576BE">
        <w:rPr>
          <w:sz w:val="20"/>
          <w:szCs w:val="20"/>
        </w:rPr>
        <w:t xml:space="preserve"> </w:t>
      </w:r>
      <w:r w:rsidR="00E576BE" w:rsidRPr="00E576BE">
        <w:rPr>
          <w:sz w:val="22"/>
          <w:szCs w:val="22"/>
        </w:rPr>
        <w:t>MOHAMMEDIA</w:t>
      </w:r>
      <w:r w:rsidRPr="00E576BE">
        <w:rPr>
          <w:sz w:val="22"/>
          <w:szCs w:val="22"/>
        </w:rPr>
        <w:t xml:space="preserve"> </w:t>
      </w:r>
    </w:p>
    <w:p w:rsidR="00DB0E5D" w:rsidRPr="00DB0E5D" w:rsidRDefault="00DB0E5D" w:rsidP="00DB0E5D">
      <w:pPr>
        <w:pStyle w:val="Default"/>
        <w:rPr>
          <w:sz w:val="20"/>
          <w:szCs w:val="20"/>
        </w:rPr>
      </w:pPr>
      <w:r w:rsidRPr="00DB0E5D">
        <w:rPr>
          <w:b/>
          <w:bCs/>
          <w:sz w:val="20"/>
          <w:szCs w:val="20"/>
        </w:rPr>
        <w:t xml:space="preserve">&gt; Développement informatique </w:t>
      </w:r>
    </w:p>
    <w:p w:rsidR="00DB0E5D" w:rsidRPr="00DB0E5D" w:rsidRDefault="00DB0E5D" w:rsidP="00DB0E5D">
      <w:pPr>
        <w:pStyle w:val="Default"/>
        <w:rPr>
          <w:sz w:val="20"/>
          <w:szCs w:val="20"/>
        </w:rPr>
      </w:pPr>
    </w:p>
    <w:p w:rsidR="00DB0E5D" w:rsidRPr="00DB0E5D" w:rsidRDefault="00DB0E5D" w:rsidP="00DB0E5D">
      <w:pPr>
        <w:pStyle w:val="Default"/>
        <w:rPr>
          <w:sz w:val="22"/>
          <w:szCs w:val="22"/>
        </w:rPr>
      </w:pPr>
      <w:r w:rsidRPr="00DB0E5D">
        <w:rPr>
          <w:sz w:val="22"/>
          <w:szCs w:val="22"/>
        </w:rPr>
        <w:t xml:space="preserve">2009 – 2010 </w:t>
      </w:r>
      <w:r w:rsidRPr="00DB0E5D">
        <w:rPr>
          <w:b/>
          <w:bCs/>
          <w:sz w:val="22"/>
          <w:szCs w:val="22"/>
        </w:rPr>
        <w:t xml:space="preserve">› BACCALAUREAT EN SCIENCES EXPERIMENTALES › </w:t>
      </w:r>
      <w:r w:rsidR="00E576BE" w:rsidRPr="00E576BE">
        <w:rPr>
          <w:sz w:val="22"/>
          <w:szCs w:val="22"/>
        </w:rPr>
        <w:t>MOHAMMEDIA</w:t>
      </w:r>
    </w:p>
    <w:p w:rsidR="00DB0E5D" w:rsidRPr="00DB0E5D" w:rsidRDefault="00DB0E5D" w:rsidP="00DB0E5D">
      <w:pPr>
        <w:pStyle w:val="Default"/>
        <w:rPr>
          <w:sz w:val="20"/>
          <w:szCs w:val="20"/>
        </w:rPr>
      </w:pPr>
      <w:r w:rsidRPr="00DB0E5D">
        <w:rPr>
          <w:b/>
          <w:bCs/>
          <w:sz w:val="20"/>
          <w:szCs w:val="20"/>
        </w:rPr>
        <w:t xml:space="preserve">&gt; Sciences de la vie et la terre </w:t>
      </w:r>
    </w:p>
    <w:p w:rsidR="00F746C0" w:rsidRDefault="00F746C0" w:rsidP="00F751E5">
      <w:pP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fr-FR"/>
        </w:rPr>
      </w:pPr>
    </w:p>
    <w:p w:rsidR="00E974DC" w:rsidRDefault="00E974DC" w:rsidP="00F751E5">
      <w:pP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fr-FR"/>
        </w:rPr>
      </w:pPr>
    </w:p>
    <w:p w:rsidR="00E974DC" w:rsidRDefault="00E974DC" w:rsidP="00F751E5">
      <w:pP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fr-FR"/>
        </w:rPr>
      </w:pPr>
    </w:p>
    <w:p w:rsidR="00E974DC" w:rsidRDefault="00E974DC" w:rsidP="00F751E5">
      <w:pP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fr-FR"/>
        </w:rPr>
      </w:pPr>
    </w:p>
    <w:p w:rsidR="00E974DC" w:rsidRDefault="00E974DC" w:rsidP="00F751E5">
      <w:pP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fr-FR"/>
        </w:rPr>
      </w:pPr>
    </w:p>
    <w:p w:rsidR="00E974DC" w:rsidRDefault="00E974DC" w:rsidP="00F751E5">
      <w:pP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fr-FR"/>
        </w:rPr>
      </w:pPr>
    </w:p>
    <w:p w:rsidR="00E974DC" w:rsidRDefault="00E974DC" w:rsidP="00F751E5">
      <w:pP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fr-FR"/>
        </w:rPr>
      </w:pPr>
    </w:p>
    <w:p w:rsidR="00E974DC" w:rsidRDefault="00E974DC" w:rsidP="00F751E5">
      <w:pP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fr-FR"/>
        </w:rPr>
      </w:pPr>
    </w:p>
    <w:p w:rsidR="00E974DC" w:rsidRDefault="00E974DC" w:rsidP="00F751E5">
      <w:pP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fr-FR"/>
        </w:rPr>
      </w:pPr>
    </w:p>
    <w:p w:rsidR="00F746C0" w:rsidRDefault="00E974DC" w:rsidP="00F751E5">
      <w:pP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fr-FR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fr-FR"/>
        </w:rPr>
        <w:lastRenderedPageBreak/>
        <w:br/>
      </w:r>
      <w:proofErr w:type="gramStart"/>
      <w: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fr-FR"/>
        </w:rPr>
        <w:t>Taches:</w:t>
      </w:r>
      <w:proofErr w:type="gramEnd"/>
    </w:p>
    <w:p w:rsidR="00F751E5" w:rsidRPr="00F751E5" w:rsidRDefault="00E974DC" w:rsidP="00F751E5">
      <w:pP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fr-FR"/>
        </w:rPr>
      </w:pPr>
      <w:r w:rsidRPr="00E97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  <w:sym w:font="Wingdings" w:char="F0E8"/>
      </w:r>
      <w:r w:rsidR="00F751E5" w:rsidRPr="00E97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  <w:t>Développement :</w:t>
      </w:r>
    </w:p>
    <w:p w:rsidR="00F751E5" w:rsidRPr="0079394D" w:rsidRDefault="00F751E5" w:rsidP="00DB0E5D">
      <w:pPr>
        <w:pStyle w:val="Paragraphedeliste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7939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Conception et Développement</w:t>
      </w:r>
      <w:r w:rsidRPr="007939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des applicatifs internes</w:t>
      </w:r>
      <w:r w:rsidRPr="007939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(</w:t>
      </w:r>
      <w:r w:rsidR="00DB0E5D" w:rsidRPr="007939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PCMA,</w:t>
      </w:r>
      <w:r w:rsidRPr="007939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RH,</w:t>
      </w:r>
      <w:r w:rsidR="00F746C0" w:rsidRPr="007939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 w:rsidR="00DB0E5D" w:rsidRPr="007939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www.lnfa.ma)</w:t>
      </w:r>
    </w:p>
    <w:p w:rsidR="00F751E5" w:rsidRPr="0079394D" w:rsidRDefault="00F751E5" w:rsidP="00F751E5">
      <w:pPr>
        <w:pStyle w:val="Paragraphedeliste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7939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Etude et conception des </w:t>
      </w:r>
      <w:r w:rsidR="00DB0E5D" w:rsidRPr="007939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solutions (</w:t>
      </w:r>
      <w:r w:rsidR="00F746C0" w:rsidRPr="007939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Portail </w:t>
      </w:r>
      <w:proofErr w:type="spellStart"/>
      <w:r w:rsidR="00F746C0" w:rsidRPr="007939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frmf</w:t>
      </w:r>
      <w:proofErr w:type="spellEnd"/>
      <w:r w:rsidR="00F746C0" w:rsidRPr="007939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, application contrat de </w:t>
      </w:r>
      <w:r w:rsidR="00DB0E5D" w:rsidRPr="007939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joueur)</w:t>
      </w:r>
    </w:p>
    <w:p w:rsidR="00F751E5" w:rsidRPr="0079394D" w:rsidRDefault="00F751E5" w:rsidP="00DB0E5D">
      <w:pPr>
        <w:pStyle w:val="Paragraphedeliste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7939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Formation des utilisateurs sur les nouvelles </w:t>
      </w:r>
      <w:r w:rsidR="00F746C0" w:rsidRPr="007939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solutions (</w:t>
      </w:r>
      <w:r w:rsidR="00DB0E5D" w:rsidRPr="007939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application </w:t>
      </w:r>
      <w:r w:rsidR="00F746C0" w:rsidRPr="007939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Billetterie </w:t>
      </w:r>
      <w:r w:rsidR="00DB0E5D" w:rsidRPr="007939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Rodrigue, portail </w:t>
      </w:r>
      <w:r w:rsidR="00F746C0" w:rsidRPr="007939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frmf.ma</w:t>
      </w:r>
      <w:r w:rsidR="00DB0E5D" w:rsidRPr="007939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, portail lnfa.ma</w:t>
      </w:r>
      <w:r w:rsidR="00F051EE" w:rsidRPr="007939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, application bureau d’ordre</w:t>
      </w:r>
      <w:r w:rsidR="00F746C0" w:rsidRPr="007939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)</w:t>
      </w:r>
    </w:p>
    <w:p w:rsidR="00F746C0" w:rsidRPr="0079394D" w:rsidRDefault="00F746C0" w:rsidP="00F746C0">
      <w:pPr>
        <w:pStyle w:val="Paragraphedeliste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7939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Sauvegarde </w:t>
      </w:r>
      <w:r w:rsidRPr="007939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de Base de </w:t>
      </w:r>
      <w:r w:rsidR="00047F26" w:rsidRPr="007939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données</w:t>
      </w:r>
      <w:r w:rsidRPr="007939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(Application Bureau </w:t>
      </w:r>
      <w:r w:rsidR="00DB0E5D" w:rsidRPr="007939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d’ordre,</w:t>
      </w:r>
      <w:r w:rsidRPr="007939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 w:rsidR="00DB0E5D" w:rsidRPr="007939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billetterie)</w:t>
      </w:r>
      <w:r w:rsidRPr="007939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</w:p>
    <w:p w:rsidR="00E974DC" w:rsidRPr="0079394D" w:rsidRDefault="00F746C0" w:rsidP="00E974DC">
      <w:pPr>
        <w:pStyle w:val="Paragraphedeliste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7939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Suivi chantiers de développement avec les prestataires</w:t>
      </w:r>
      <w:r w:rsidR="00F051EE" w:rsidRPr="007939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</w:p>
    <w:p w:rsidR="00E974DC" w:rsidRDefault="00E974DC" w:rsidP="00F751E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fr-FR"/>
        </w:rPr>
      </w:pPr>
    </w:p>
    <w:p w:rsidR="00F751E5" w:rsidRPr="00F751E5" w:rsidRDefault="00E974DC" w:rsidP="00F75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E97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  <w:sym w:font="Wingdings" w:char="F0E8"/>
      </w:r>
      <w:r w:rsidR="00F751E5" w:rsidRPr="00F751E5"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  <w:t>Billetterie :</w:t>
      </w:r>
    </w:p>
    <w:p w:rsidR="00F751E5" w:rsidRDefault="00F751E5" w:rsidP="004462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F751E5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En tant que responsable de l’unité billetterie dans l’ensemble des Matchs organisés par la FRMF</w:t>
      </w:r>
      <w:r w:rsidR="004462E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et les évènements (CHAN 2018). </w:t>
      </w:r>
    </w:p>
    <w:p w:rsidR="004462E7" w:rsidRDefault="004462E7" w:rsidP="004462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4462E7" w:rsidRDefault="004462E7" w:rsidP="004462E7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DB0E5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Administration de la solution de Billetterie</w:t>
      </w:r>
    </w:p>
    <w:p w:rsidR="00F751E5" w:rsidRPr="004462E7" w:rsidRDefault="00F751E5" w:rsidP="004462E7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4462E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Coordination avec les autres unités d’organisation</w:t>
      </w:r>
    </w:p>
    <w:p w:rsidR="00F751E5" w:rsidRPr="00F751E5" w:rsidRDefault="00F751E5" w:rsidP="00F751E5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F751E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Coordination et suivi des prestataires</w:t>
      </w:r>
    </w:p>
    <w:p w:rsidR="00F751E5" w:rsidRPr="00F751E5" w:rsidRDefault="00F751E5" w:rsidP="00F751E5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F751E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Supervision de l’opération de vente</w:t>
      </w:r>
    </w:p>
    <w:p w:rsidR="00DB0E5D" w:rsidRPr="00DB0E5D" w:rsidRDefault="00DB0E5D" w:rsidP="00DB0E5D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DB0E5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Traitement des commandes liées au contrôle d’accès aux stades le jour du match.</w:t>
      </w:r>
    </w:p>
    <w:p w:rsidR="00DB0E5D" w:rsidRDefault="00DB0E5D" w:rsidP="00DB0E5D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DB0E5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Liaison continue avec les superviseurs le jour du match.</w:t>
      </w:r>
    </w:p>
    <w:p w:rsidR="00DB0E5D" w:rsidRPr="00E974DC" w:rsidRDefault="00F051EE" w:rsidP="00E974DC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F051E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Formation des vendeurs</w:t>
      </w:r>
    </w:p>
    <w:p w:rsidR="00F051EE" w:rsidRDefault="00E974DC" w:rsidP="00E97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E97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  <w:sym w:font="Wingdings" w:char="F0E8"/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  <w:t xml:space="preserve"> </w:t>
      </w:r>
      <w:r w:rsidR="00F051EE" w:rsidRPr="00E974DC"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  <w:t xml:space="preserve">I.T. </w:t>
      </w:r>
      <w:r w:rsidR="00F751E5" w:rsidRPr="00F751E5"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  <w:t>:</w:t>
      </w:r>
    </w:p>
    <w:p w:rsidR="00F751E5" w:rsidRDefault="00F051EE" w:rsidP="00F051EE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F751E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Gestion du volet IT lors des Matchs organisés par la FR</w:t>
      </w:r>
      <w:bookmarkStart w:id="0" w:name="_GoBack"/>
      <w:bookmarkEnd w:id="0"/>
      <w:r w:rsidRPr="00F751E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MF.</w:t>
      </w:r>
    </w:p>
    <w:p w:rsidR="00F051EE" w:rsidRDefault="00F751E5" w:rsidP="00F051EE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F751E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Collecte et consolidation des besoins de toutes les entités.</w:t>
      </w:r>
    </w:p>
    <w:p w:rsidR="00F051EE" w:rsidRDefault="00F751E5" w:rsidP="00F051EE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F751E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Coordination et suivi des prestataires</w:t>
      </w:r>
      <w:r w:rsidR="00F051EE" w:rsidRPr="00F051E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  <w:r w:rsidR="00F051E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br/>
      </w:r>
    </w:p>
    <w:p w:rsidR="00F751E5" w:rsidRPr="00F751E5" w:rsidRDefault="00F751E5" w:rsidP="00F051EE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F751E5"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  <w:t>Mise à niveau de la salle Machine :</w:t>
      </w:r>
    </w:p>
    <w:p w:rsidR="00F751E5" w:rsidRPr="00F751E5" w:rsidRDefault="00F051EE" w:rsidP="00E97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r w:rsidR="00E974DC">
        <w:rPr>
          <w:rFonts w:ascii="Arial" w:eastAsia="Times New Roman" w:hAnsi="Arial" w:cs="Arial"/>
          <w:color w:val="222222"/>
          <w:sz w:val="24"/>
          <w:szCs w:val="24"/>
          <w:lang w:eastAsia="fr-FR"/>
        </w:rPr>
        <w:tab/>
      </w:r>
      <w:r w:rsidR="00F751E5" w:rsidRPr="00F751E5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Pilotage du projet d’ondulation de la salle serveurs de la FRMF.</w:t>
      </w:r>
      <w:r w:rsidR="00E974DC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:</w:t>
      </w:r>
    </w:p>
    <w:p w:rsidR="00F751E5" w:rsidRPr="00F751E5" w:rsidRDefault="00F751E5" w:rsidP="00F751E5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F751E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Détection des anomalies et disfonctionnement</w:t>
      </w:r>
      <w:r w:rsidR="007939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</w:t>
      </w:r>
    </w:p>
    <w:p w:rsidR="00F751E5" w:rsidRPr="00F751E5" w:rsidRDefault="00F751E5" w:rsidP="00F751E5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F751E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Définition du besoin</w:t>
      </w:r>
    </w:p>
    <w:p w:rsidR="00F751E5" w:rsidRPr="00F751E5" w:rsidRDefault="00F751E5" w:rsidP="00F751E5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F751E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Coordination avec le service achat pour le lancement de la consultation</w:t>
      </w:r>
    </w:p>
    <w:p w:rsidR="00F751E5" w:rsidRPr="00F751E5" w:rsidRDefault="00F751E5" w:rsidP="00F751E5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F751E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Suivi des travaux et du planning et coordination avec le prestataire adjudicataire.</w:t>
      </w:r>
    </w:p>
    <w:p w:rsidR="00F751E5" w:rsidRPr="00F751E5" w:rsidRDefault="00F751E5" w:rsidP="00F751E5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F751E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Test et réception du projet</w:t>
      </w:r>
    </w:p>
    <w:p w:rsidR="00292D1F" w:rsidRDefault="00292D1F"/>
    <w:sectPr w:rsidR="00292D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80A" w:rsidRDefault="0021180A" w:rsidP="00F751E5">
      <w:pPr>
        <w:spacing w:after="0" w:line="240" w:lineRule="auto"/>
      </w:pPr>
      <w:r>
        <w:separator/>
      </w:r>
    </w:p>
  </w:endnote>
  <w:endnote w:type="continuationSeparator" w:id="0">
    <w:p w:rsidR="0021180A" w:rsidRDefault="0021180A" w:rsidP="00F75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 Semi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80A" w:rsidRDefault="0021180A" w:rsidP="00F751E5">
      <w:pPr>
        <w:spacing w:after="0" w:line="240" w:lineRule="auto"/>
      </w:pPr>
      <w:r>
        <w:separator/>
      </w:r>
    </w:p>
  </w:footnote>
  <w:footnote w:type="continuationSeparator" w:id="0">
    <w:p w:rsidR="0021180A" w:rsidRDefault="0021180A" w:rsidP="00F751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1159D"/>
    <w:multiLevelType w:val="multilevel"/>
    <w:tmpl w:val="C1D6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18475D"/>
    <w:multiLevelType w:val="hybridMultilevel"/>
    <w:tmpl w:val="FFE8EF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70BDD"/>
    <w:multiLevelType w:val="multilevel"/>
    <w:tmpl w:val="8FEC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7510F8"/>
    <w:multiLevelType w:val="hybridMultilevel"/>
    <w:tmpl w:val="6EE0F0C4"/>
    <w:lvl w:ilvl="0" w:tplc="040C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4">
    <w:nsid w:val="6B515EE2"/>
    <w:multiLevelType w:val="hybridMultilevel"/>
    <w:tmpl w:val="7DE8A5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2E329C"/>
    <w:multiLevelType w:val="multilevel"/>
    <w:tmpl w:val="8418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3E01A3"/>
    <w:multiLevelType w:val="hybridMultilevel"/>
    <w:tmpl w:val="0D280C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1E5"/>
    <w:rsid w:val="00006AD1"/>
    <w:rsid w:val="00047F26"/>
    <w:rsid w:val="0021180A"/>
    <w:rsid w:val="00292D1F"/>
    <w:rsid w:val="00315678"/>
    <w:rsid w:val="004462E7"/>
    <w:rsid w:val="0079394D"/>
    <w:rsid w:val="009A53F9"/>
    <w:rsid w:val="009D3C78"/>
    <w:rsid w:val="00DB0E5D"/>
    <w:rsid w:val="00E21931"/>
    <w:rsid w:val="00E576BE"/>
    <w:rsid w:val="00E974DC"/>
    <w:rsid w:val="00F051EE"/>
    <w:rsid w:val="00F746C0"/>
    <w:rsid w:val="00F7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15960C-F244-4F82-9A6B-C9D3E929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5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-8814607181009271959msolistparagraph">
    <w:name w:val="m_-8814607181009271959msolistparagraph"/>
    <w:basedOn w:val="Normal"/>
    <w:rsid w:val="00F75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751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51E5"/>
  </w:style>
  <w:style w:type="paragraph" w:styleId="Pieddepage">
    <w:name w:val="footer"/>
    <w:basedOn w:val="Normal"/>
    <w:link w:val="PieddepageCar"/>
    <w:uiPriority w:val="99"/>
    <w:unhideWhenUsed/>
    <w:rsid w:val="00F751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51E5"/>
  </w:style>
  <w:style w:type="paragraph" w:styleId="Paragraphedeliste">
    <w:name w:val="List Paragraph"/>
    <w:basedOn w:val="Normal"/>
    <w:uiPriority w:val="34"/>
    <w:qFormat/>
    <w:rsid w:val="00F751E5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DB0E5D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97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7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8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Fiche de poste HANNOUCHY HAMID</Template>
  <TotalTime>0</TotalTime>
  <Pages>2</Pages>
  <Words>322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HANNOUCHY</dc:creator>
  <cp:keywords/>
  <dc:description/>
  <cp:lastModifiedBy>HAMID HANNOUCHY</cp:lastModifiedBy>
  <cp:revision>2</cp:revision>
  <cp:lastPrinted>2019-07-25T12:54:00Z</cp:lastPrinted>
  <dcterms:created xsi:type="dcterms:W3CDTF">2019-07-25T14:01:00Z</dcterms:created>
  <dcterms:modified xsi:type="dcterms:W3CDTF">2019-07-25T14:01:00Z</dcterms:modified>
</cp:coreProperties>
</file>